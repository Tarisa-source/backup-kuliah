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843164" w:rsidRDefault="00EB360A" w:rsidP="00EB360A">
      <w:pPr>
        <w:pStyle w:val="Title"/>
        <w:jc w:val="center"/>
      </w:pPr>
      <w:r>
        <w:t>TArisa dwi septia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67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EB360A" w:rsidP="007B12DD">
            <w:pPr>
              <w:pStyle w:val="ContactInfo"/>
              <w:ind w:left="-1656" w:right="-378"/>
              <w:jc w:val="center"/>
            </w:pPr>
            <w:r>
              <w:t>Ds. Tatung RT 1 RW 01</w:t>
            </w:r>
            <w:r w:rsidR="00260D3F" w:rsidRPr="00843164">
              <w:t> | </w:t>
            </w:r>
            <w:r>
              <w:t>082335549259</w:t>
            </w:r>
            <w:r w:rsidR="00260D3F" w:rsidRPr="00843164">
              <w:t> </w:t>
            </w:r>
            <w:r>
              <w:t>|</w:t>
            </w:r>
            <w:hyperlink r:id="rId10" w:history="1">
              <w:r w:rsidRPr="00EB360A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www.linkedin.com/in/tarisa-dwi</w:t>
              </w:r>
            </w:hyperlink>
            <w:r w:rsidR="00260D3F" w:rsidRPr="00843164">
              <w:t>| </w:t>
            </w:r>
            <w:hyperlink r:id="rId11" w:history="1">
              <w:r w:rsidRPr="00253F42">
                <w:rPr>
                  <w:rStyle w:val="Hyperlink"/>
                </w:rPr>
                <w:t>tarisadwi94@gmail.com</w:t>
              </w:r>
            </w:hyperlink>
          </w:p>
          <w:p w:rsidR="00EB360A" w:rsidRPr="00843164" w:rsidRDefault="00EB360A" w:rsidP="007B12DD">
            <w:pPr>
              <w:pStyle w:val="ContactInfo"/>
              <w:ind w:left="-1656" w:right="-378"/>
              <w:jc w:val="center"/>
            </w:pPr>
            <w:r w:rsidRPr="00EB360A">
              <w:t>informatics engine</w:t>
            </w:r>
            <w:bookmarkStart w:id="0" w:name="_GoBack"/>
            <w:bookmarkEnd w:id="0"/>
            <w:r w:rsidRPr="00EB360A">
              <w:t>ering students who are interested in back-end, front-end and other technologies</w:t>
            </w:r>
          </w:p>
        </w:tc>
      </w:tr>
    </w:tbl>
    <w:p w:rsidR="00006531" w:rsidRDefault="00006531" w:rsidP="00006531">
      <w:pPr>
        <w:pStyle w:val="Heading1"/>
        <w:spacing w:before="0"/>
      </w:pPr>
    </w:p>
    <w:sdt>
      <w:sdtPr>
        <w:alias w:val="Experience heading:"/>
        <w:tag w:val="Experience heading:"/>
        <w:id w:val="899876606"/>
        <w:placeholder>
          <w:docPart w:val="C8FDAD1A7586481E8ECFA21B5EC87A2E"/>
        </w:placeholder>
        <w:temporary/>
        <w:showingPlcHdr/>
        <w15:appearance w15:val="hidden"/>
      </w:sdtPr>
      <w:sdtEndPr/>
      <w:sdtContent>
        <w:p w:rsidR="00843164" w:rsidRPr="00843164" w:rsidRDefault="00843164" w:rsidP="00006531">
          <w:pPr>
            <w:pStyle w:val="Heading1"/>
            <w:spacing w:before="0"/>
          </w:pPr>
          <w:r w:rsidRPr="00006531">
            <w:rPr>
              <w:b/>
            </w:rPr>
            <w:t>Experience</w:t>
          </w:r>
        </w:p>
      </w:sdtContent>
    </w:sdt>
    <w:tbl>
      <w:tblPr>
        <w:tblStyle w:val="ResumeTable"/>
        <w:tblW w:w="5228" w:type="pct"/>
        <w:tblLook w:val="0620" w:firstRow="1" w:lastRow="0" w:firstColumn="0" w:lastColumn="0" w:noHBand="1" w:noVBand="1"/>
        <w:tblDescription w:val="Experience table"/>
      </w:tblPr>
      <w:tblGrid>
        <w:gridCol w:w="2070"/>
        <w:gridCol w:w="7416"/>
      </w:tblGrid>
      <w:tr w:rsidR="00843164" w:rsidRPr="00843164" w:rsidTr="0067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  <w:tblHeader/>
        </w:trPr>
        <w:tc>
          <w:tcPr>
            <w:tcW w:w="1091" w:type="pct"/>
          </w:tcPr>
          <w:p w:rsidR="00843164" w:rsidRPr="00843164" w:rsidRDefault="007B12DD" w:rsidP="007B12DD">
            <w:pPr>
              <w:pStyle w:val="Date"/>
              <w:ind w:right="-53"/>
            </w:pPr>
            <w:proofErr w:type="spellStart"/>
            <w:r>
              <w:t>Otober</w:t>
            </w:r>
            <w:proofErr w:type="spellEnd"/>
            <w:r>
              <w:t xml:space="preserve"> 2021 – now </w:t>
            </w:r>
          </w:p>
        </w:tc>
        <w:tc>
          <w:tcPr>
            <w:tcW w:w="3909" w:type="pct"/>
          </w:tcPr>
          <w:p w:rsidR="00843164" w:rsidRPr="00843164" w:rsidRDefault="007B12DD" w:rsidP="00297EBC">
            <w:r>
              <w:t>Owner</w:t>
            </w:r>
            <w:r w:rsidR="00843164" w:rsidRPr="00843164">
              <w:t>, </w:t>
            </w:r>
            <w:r w:rsidRPr="00677BD4">
              <w:rPr>
                <w:rStyle w:val="Emphasis"/>
                <w:i w:val="0"/>
              </w:rPr>
              <w:t xml:space="preserve">Franchises </w:t>
            </w:r>
            <w:proofErr w:type="spellStart"/>
            <w:r w:rsidRPr="00677BD4">
              <w:rPr>
                <w:rStyle w:val="Emphasis"/>
                <w:i w:val="0"/>
              </w:rPr>
              <w:t>Koma</w:t>
            </w:r>
            <w:proofErr w:type="spellEnd"/>
            <w:r w:rsidRPr="00677BD4">
              <w:rPr>
                <w:rStyle w:val="Emphasis"/>
                <w:i w:val="0"/>
              </w:rPr>
              <w:t xml:space="preserve"> </w:t>
            </w:r>
            <w:proofErr w:type="spellStart"/>
            <w:r w:rsidRPr="00677BD4">
              <w:rPr>
                <w:rStyle w:val="Emphasis"/>
                <w:i w:val="0"/>
              </w:rPr>
              <w:t>Cheestea</w:t>
            </w:r>
            <w:proofErr w:type="spellEnd"/>
          </w:p>
          <w:p w:rsidR="00843164" w:rsidRPr="00843164" w:rsidRDefault="00677BD4" w:rsidP="008660A6">
            <w:pPr>
              <w:pStyle w:val="ListBullet"/>
              <w:numPr>
                <w:ilvl w:val="0"/>
                <w:numId w:val="22"/>
              </w:numPr>
            </w:pP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 xml:space="preserve"> di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mall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Ponorogo</w:t>
            </w:r>
            <w:proofErr w:type="spellEnd"/>
            <w:r>
              <w:t xml:space="preserve"> 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60E5E701A0BB4936B7477D2129C78601"/>
        </w:placeholder>
        <w:temporary/>
        <w:showingPlcHdr/>
        <w15:appearance w15:val="hidden"/>
      </w:sdtPr>
      <w:sdtEndPr/>
      <w:sdtContent>
        <w:p w:rsidR="00843164" w:rsidRPr="00843164" w:rsidRDefault="00843164" w:rsidP="00006531">
          <w:pPr>
            <w:pStyle w:val="Heading1"/>
            <w:pBdr>
              <w:bottom w:val="double" w:sz="2" w:space="0" w:color="595959" w:themeColor="text1" w:themeTint="A6"/>
            </w:pBdr>
            <w:spacing w:before="0"/>
          </w:pPr>
          <w:r w:rsidRPr="00006531">
            <w:rPr>
              <w:b/>
            </w:rPr>
            <w:t>Education</w:t>
          </w:r>
        </w:p>
      </w:sdtContent>
    </w:sdt>
    <w:tbl>
      <w:tblPr>
        <w:tblStyle w:val="ResumeTable"/>
        <w:tblW w:w="5228" w:type="pct"/>
        <w:tblLook w:val="0620" w:firstRow="1" w:lastRow="0" w:firstColumn="0" w:lastColumn="0" w:noHBand="1" w:noVBand="1"/>
        <w:tblDescription w:val="Education table"/>
      </w:tblPr>
      <w:tblGrid>
        <w:gridCol w:w="2070"/>
        <w:gridCol w:w="7416"/>
      </w:tblGrid>
      <w:tr w:rsidR="00843164" w:rsidRPr="00843164" w:rsidTr="0086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43164" w:rsidRPr="00843164" w:rsidRDefault="007B12DD" w:rsidP="007B12DD">
            <w:pPr>
              <w:pStyle w:val="Date"/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Des 2022</w:t>
            </w:r>
          </w:p>
        </w:tc>
        <w:tc>
          <w:tcPr>
            <w:tcW w:w="39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43164" w:rsidRDefault="00CE40E7" w:rsidP="00CE40E7">
            <w:r>
              <w:t xml:space="preserve">Independent Study </w:t>
            </w:r>
            <w:proofErr w:type="spellStart"/>
            <w:r>
              <w:t>Kampus</w:t>
            </w:r>
            <w:proofErr w:type="spellEnd"/>
            <w:r>
              <w:t xml:space="preserve"> Merdeka </w:t>
            </w:r>
            <w:r>
              <w:t>–</w:t>
            </w:r>
            <w:r>
              <w:t xml:space="preserve"> </w:t>
            </w:r>
            <w:r>
              <w:t>SEAL</w:t>
            </w:r>
          </w:p>
          <w:p w:rsidR="00CE40E7" w:rsidRPr="00CE40E7" w:rsidRDefault="00CE40E7" w:rsidP="00CE40E7">
            <w:pPr>
              <w:rPr>
                <w:i/>
              </w:rPr>
            </w:pPr>
            <w:r w:rsidRPr="00CE40E7">
              <w:rPr>
                <w:i/>
              </w:rPr>
              <w:t xml:space="preserve">Front-End, </w:t>
            </w:r>
            <w:r w:rsidRPr="00CE40E7">
              <w:rPr>
                <w:i/>
              </w:rPr>
              <w:t>Back-End Web Developer</w:t>
            </w:r>
            <w:r w:rsidRPr="00CE40E7">
              <w:rPr>
                <w:i/>
              </w:rPr>
              <w:t xml:space="preserve"> and UI/UX</w:t>
            </w:r>
          </w:p>
          <w:p w:rsidR="00CE40E7" w:rsidRDefault="00677BD4" w:rsidP="00CE40E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desaign</w:t>
            </w:r>
            <w:proofErr w:type="spellEnd"/>
            <w:r>
              <w:t xml:space="preserve"> thinking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menggali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</w:p>
          <w:p w:rsidR="00CE40E7" w:rsidRPr="00843164" w:rsidRDefault="00677BD4" w:rsidP="00CE40E7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</w:t>
            </w:r>
            <w:proofErr w:type="spellStart"/>
            <w:r>
              <w:t>membranding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,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kolborasi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di </w:t>
            </w:r>
            <w:proofErr w:type="spellStart"/>
            <w:r>
              <w:t>kampus</w:t>
            </w:r>
            <w:proofErr w:type="spellEnd"/>
            <w:r>
              <w:t xml:space="preserve"> </w:t>
            </w:r>
          </w:p>
        </w:tc>
      </w:tr>
      <w:tr w:rsidR="00CE40E7" w:rsidRPr="00843164" w:rsidTr="0086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E40E7" w:rsidRDefault="00CE40E7" w:rsidP="008660A6">
            <w:pPr>
              <w:pStyle w:val="Date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t xml:space="preserve">2020 </w:t>
            </w:r>
            <w:r w:rsidR="008660A6">
              <w:t>–</w:t>
            </w:r>
            <w:r>
              <w:t xml:space="preserve"> </w:t>
            </w:r>
            <w:r w:rsidR="008660A6">
              <w:t>Mei 2024 (</w:t>
            </w:r>
            <w:r w:rsidR="008660A6">
              <w:t>Expected</w:t>
            </w:r>
            <w:r w:rsidR="008660A6">
              <w:t>)</w:t>
            </w:r>
          </w:p>
        </w:tc>
        <w:tc>
          <w:tcPr>
            <w:tcW w:w="39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CE40E7" w:rsidRDefault="00CE40E7" w:rsidP="00CE40E7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Digital Indonesia</w:t>
            </w:r>
          </w:p>
          <w:p w:rsidR="008660A6" w:rsidRDefault="008660A6" w:rsidP="00CE40E7">
            <w:r w:rsidRPr="008660A6">
              <w:t>Informatics</w:t>
            </w:r>
          </w:p>
          <w:p w:rsidR="008660A6" w:rsidRDefault="00677BD4" w:rsidP="008660A6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Medapatkan</w:t>
            </w:r>
            <w:proofErr w:type="spellEnd"/>
            <w:r>
              <w:t xml:space="preserve"> IP </w:t>
            </w:r>
            <w:proofErr w:type="spellStart"/>
            <w:r>
              <w:t>Kumulatih</w:t>
            </w:r>
            <w:proofErr w:type="spellEnd"/>
            <w:r>
              <w:t xml:space="preserve"> 3.81 </w:t>
            </w:r>
            <w:proofErr w:type="spellStart"/>
            <w:r>
              <w:t>dari</w:t>
            </w:r>
            <w:proofErr w:type="spellEnd"/>
            <w:r>
              <w:t xml:space="preserve"> 4.00</w:t>
            </w:r>
          </w:p>
          <w:p w:rsidR="008660A6" w:rsidRDefault="00677BD4" w:rsidP="008660A6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Matakuliah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r w:rsidR="008660A6" w:rsidRPr="008660A6">
              <w:t>: Web Server Side Programming, Database Systems, and Non-Relational Databases</w:t>
            </w:r>
          </w:p>
        </w:tc>
      </w:tr>
    </w:tbl>
    <w:p w:rsidR="00126049" w:rsidRPr="00006531" w:rsidRDefault="008660A6" w:rsidP="00006531">
      <w:pPr>
        <w:pStyle w:val="Heading1"/>
        <w:spacing w:before="0"/>
        <w:rPr>
          <w:b/>
        </w:rPr>
      </w:pPr>
      <w:r w:rsidRPr="00006531">
        <w:rPr>
          <w:b/>
        </w:rPr>
        <w:t>Skills &amp; Certificates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86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8660A6" w:rsidP="008660A6">
            <w:pPr>
              <w:ind w:left="-1571"/>
            </w:pPr>
            <w:r w:rsidRPr="00006531">
              <w:rPr>
                <w:b/>
              </w:rPr>
              <w:t>Technical Skills:</w:t>
            </w:r>
            <w:r w:rsidRPr="00006531">
              <w:t xml:space="preserve"> Google Cloud Platform (Intermediate), Amazon Web Service (Intermediate), JavaScript (Intermediate), Node.js (Intermediate), </w:t>
            </w:r>
            <w:proofErr w:type="spellStart"/>
            <w:r w:rsidRPr="00006531">
              <w:t>Github</w:t>
            </w:r>
            <w:proofErr w:type="spellEnd"/>
            <w:r w:rsidRPr="00006531">
              <w:t xml:space="preserve"> &amp; </w:t>
            </w:r>
            <w:proofErr w:type="spellStart"/>
            <w:r w:rsidRPr="00006531">
              <w:t>Git</w:t>
            </w:r>
            <w:proofErr w:type="spellEnd"/>
            <w:r w:rsidRPr="00006531">
              <w:t xml:space="preserve"> (Intermediate), PHP (Intermediate), Java (Basic), Database: MySQL (</w:t>
            </w:r>
            <w:r w:rsidRPr="00006531">
              <w:t xml:space="preserve">Intermediate) &amp; MongoDB (Basic), Framework CI &amp; </w:t>
            </w:r>
            <w:proofErr w:type="spellStart"/>
            <w:r w:rsidRPr="00006531">
              <w:t>Laravel</w:t>
            </w:r>
            <w:proofErr w:type="spellEnd"/>
            <w:r w:rsidRPr="00006531">
              <w:t xml:space="preserve"> (</w:t>
            </w:r>
            <w:r w:rsidRPr="00006531">
              <w:t>Intermediate</w:t>
            </w:r>
            <w:r w:rsidRPr="00006531">
              <w:t>)</w:t>
            </w:r>
          </w:p>
          <w:p w:rsidR="00006531" w:rsidRPr="00006531" w:rsidRDefault="00006531" w:rsidP="008660A6">
            <w:pPr>
              <w:ind w:left="-1571"/>
            </w:pPr>
          </w:p>
        </w:tc>
      </w:tr>
    </w:tbl>
    <w:sdt>
      <w:sdtPr>
        <w:alias w:val="Leadership heading:"/>
        <w:tag w:val="Leadership heading:"/>
        <w:id w:val="-597258693"/>
        <w:placeholder>
          <w:docPart w:val="FADAEEB5AE844B168F6BB80FAD4CEE15"/>
        </w:placeholder>
        <w:temporary/>
        <w:showingPlcHdr/>
        <w15:appearance w15:val="hidden"/>
      </w:sdtPr>
      <w:sdtEndPr/>
      <w:sdtContent>
        <w:p w:rsidR="00126049" w:rsidRPr="00843164" w:rsidRDefault="00126049" w:rsidP="00006531">
          <w:pPr>
            <w:pStyle w:val="Heading1"/>
            <w:spacing w:before="0"/>
          </w:pPr>
          <w:r w:rsidRPr="00006531">
            <w:rPr>
              <w:b/>
            </w:rPr>
            <w:t>Leadership</w:t>
          </w:r>
        </w:p>
      </w:sdtContent>
    </w:sdt>
    <w:tbl>
      <w:tblPr>
        <w:tblStyle w:val="ResumeTable"/>
        <w:tblW w:w="5000" w:type="pct"/>
        <w:tblInd w:w="5" w:type="dxa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2567"/>
        <w:gridCol w:w="6505"/>
      </w:tblGrid>
      <w:tr w:rsidR="008660A6" w:rsidRPr="00006531" w:rsidTr="00677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660A6" w:rsidRPr="00006531" w:rsidRDefault="008660A6" w:rsidP="00006531">
            <w:pPr>
              <w:pStyle w:val="Date"/>
              <w:ind w:left="-1661"/>
            </w:pPr>
            <w:r w:rsidRPr="00006531">
              <w:t>July 2022 – July 2023</w:t>
            </w:r>
          </w:p>
        </w:tc>
        <w:tc>
          <w:tcPr>
            <w:tcW w:w="35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660A6" w:rsidRPr="00006531" w:rsidRDefault="008660A6" w:rsidP="008660A6">
            <w:pPr>
              <w:ind w:left="-1571"/>
            </w:pPr>
            <w:proofErr w:type="spellStart"/>
            <w:r w:rsidRPr="00006531">
              <w:t>Badan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Eksekutif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Mahasiswa</w:t>
            </w:r>
            <w:proofErr w:type="spellEnd"/>
            <w:r w:rsidRPr="00006531">
              <w:t xml:space="preserve"> – </w:t>
            </w:r>
            <w:proofErr w:type="spellStart"/>
            <w:r w:rsidRPr="00006531">
              <w:t>Mentri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Kementrian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Sosial</w:t>
            </w:r>
            <w:proofErr w:type="spellEnd"/>
            <w:r w:rsidRPr="00006531">
              <w:t xml:space="preserve"> </w:t>
            </w:r>
          </w:p>
          <w:p w:rsidR="008660A6" w:rsidRPr="00006531" w:rsidRDefault="00677BD4" w:rsidP="00006531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006531">
              <w:t>Memimpin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departemen</w:t>
            </w:r>
            <w:proofErr w:type="spellEnd"/>
            <w:r w:rsidRPr="00006531">
              <w:t xml:space="preserve"> social </w:t>
            </w:r>
          </w:p>
          <w:p w:rsidR="00677BD4" w:rsidRPr="00006531" w:rsidRDefault="00677BD4" w:rsidP="00006531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proofErr w:type="spellStart"/>
            <w:r w:rsidRPr="00006531">
              <w:t>Mengatur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keanggotaan</w:t>
            </w:r>
            <w:proofErr w:type="spellEnd"/>
            <w:r w:rsidRPr="00006531">
              <w:t xml:space="preserve">, </w:t>
            </w:r>
            <w:proofErr w:type="spellStart"/>
            <w:r w:rsidRPr="00006531">
              <w:t>melaksanakan</w:t>
            </w:r>
            <w:proofErr w:type="spellEnd"/>
            <w:r w:rsidRPr="00006531">
              <w:t xml:space="preserve"> program </w:t>
            </w:r>
            <w:proofErr w:type="spellStart"/>
            <w:r w:rsidRPr="00006531">
              <w:t>kerja</w:t>
            </w:r>
            <w:proofErr w:type="spellEnd"/>
            <w:r w:rsidRPr="00006531">
              <w:t xml:space="preserve"> dan </w:t>
            </w:r>
            <w:proofErr w:type="spellStart"/>
            <w:r w:rsidRPr="00006531">
              <w:t>melakukan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kegiatan</w:t>
            </w:r>
            <w:proofErr w:type="spellEnd"/>
            <w:r w:rsidRPr="00006531">
              <w:t xml:space="preserve"> </w:t>
            </w:r>
            <w:proofErr w:type="spellStart"/>
            <w:r w:rsidRPr="00006531">
              <w:t>kemanusiaan</w:t>
            </w:r>
            <w:proofErr w:type="spellEnd"/>
            <w:r w:rsidRPr="00006531">
              <w:t xml:space="preserve"> (</w:t>
            </w:r>
            <w:proofErr w:type="spellStart"/>
            <w:r w:rsidRPr="00006531">
              <w:t>bakti</w:t>
            </w:r>
            <w:proofErr w:type="spellEnd"/>
            <w:r w:rsidRPr="00006531">
              <w:t xml:space="preserve"> social, </w:t>
            </w:r>
            <w:proofErr w:type="spellStart"/>
            <w:r w:rsidRPr="00006531">
              <w:t>pengabdian</w:t>
            </w:r>
            <w:proofErr w:type="spellEnd"/>
            <w:r w:rsidRPr="00006531">
              <w:t xml:space="preserve"> pada </w:t>
            </w:r>
            <w:proofErr w:type="spellStart"/>
            <w:r w:rsidRPr="00006531">
              <w:t>masyarakat</w:t>
            </w:r>
            <w:proofErr w:type="spellEnd"/>
            <w:r w:rsidRPr="00006531">
              <w:t>)</w:t>
            </w:r>
          </w:p>
        </w:tc>
      </w:tr>
    </w:tbl>
    <w:p w:rsidR="00260D3F" w:rsidRPr="00843164" w:rsidRDefault="00260D3F" w:rsidP="00F25533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3C8" w:rsidRDefault="00BC33C8">
      <w:pPr>
        <w:spacing w:after="0"/>
      </w:pPr>
      <w:r>
        <w:separator/>
      </w:r>
    </w:p>
    <w:p w:rsidR="00BC33C8" w:rsidRDefault="00BC33C8"/>
  </w:endnote>
  <w:endnote w:type="continuationSeparator" w:id="0">
    <w:p w:rsidR="00BC33C8" w:rsidRDefault="00BC33C8">
      <w:pPr>
        <w:spacing w:after="0"/>
      </w:pPr>
      <w:r>
        <w:continuationSeparator/>
      </w:r>
    </w:p>
    <w:p w:rsidR="00BC33C8" w:rsidRDefault="00BC3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0653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3C8" w:rsidRDefault="00BC33C8">
      <w:pPr>
        <w:spacing w:after="0"/>
      </w:pPr>
      <w:r>
        <w:separator/>
      </w:r>
    </w:p>
    <w:p w:rsidR="00BC33C8" w:rsidRDefault="00BC33C8"/>
  </w:footnote>
  <w:footnote w:type="continuationSeparator" w:id="0">
    <w:p w:rsidR="00BC33C8" w:rsidRDefault="00BC33C8">
      <w:pPr>
        <w:spacing w:after="0"/>
      </w:pPr>
      <w:r>
        <w:continuationSeparator/>
      </w:r>
    </w:p>
    <w:p w:rsidR="00BC33C8" w:rsidRDefault="00BC33C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9192863"/>
    <w:multiLevelType w:val="hybridMultilevel"/>
    <w:tmpl w:val="3E86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A7AA2"/>
    <w:multiLevelType w:val="hybridMultilevel"/>
    <w:tmpl w:val="FAECF65C"/>
    <w:lvl w:ilvl="0" w:tplc="03121E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C3770"/>
    <w:multiLevelType w:val="hybridMultilevel"/>
    <w:tmpl w:val="FB0EEC08"/>
    <w:lvl w:ilvl="0" w:tplc="03121E6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04AB6"/>
    <w:multiLevelType w:val="hybridMultilevel"/>
    <w:tmpl w:val="CB74BCEE"/>
    <w:lvl w:ilvl="0" w:tplc="04090001">
      <w:start w:val="1"/>
      <w:numFmt w:val="bullet"/>
      <w:lvlText w:val=""/>
      <w:lvlJc w:val="left"/>
      <w:pPr>
        <w:ind w:left="-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-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</w:abstractNum>
  <w:abstractNum w:abstractNumId="14" w15:restartNumberingAfterBreak="0">
    <w:nsid w:val="4D8658DF"/>
    <w:multiLevelType w:val="hybridMultilevel"/>
    <w:tmpl w:val="62F255DE"/>
    <w:lvl w:ilvl="0" w:tplc="F2346258">
      <w:start w:val="2020"/>
      <w:numFmt w:val="bullet"/>
      <w:lvlText w:val="-"/>
      <w:lvlJc w:val="left"/>
      <w:pPr>
        <w:ind w:left="-1211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-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B0BF7"/>
    <w:multiLevelType w:val="hybridMultilevel"/>
    <w:tmpl w:val="8762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8385C"/>
    <w:multiLevelType w:val="hybridMultilevel"/>
    <w:tmpl w:val="1046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64C02"/>
    <w:multiLevelType w:val="hybridMultilevel"/>
    <w:tmpl w:val="8C7AA7FC"/>
    <w:lvl w:ilvl="0" w:tplc="03121E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22164"/>
    <w:multiLevelType w:val="hybridMultilevel"/>
    <w:tmpl w:val="5F2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F7B0A"/>
    <w:multiLevelType w:val="hybridMultilevel"/>
    <w:tmpl w:val="DF30B5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7"/>
  </w:num>
  <w:num w:numId="17">
    <w:abstractNumId w:val="16"/>
  </w:num>
  <w:num w:numId="18">
    <w:abstractNumId w:val="18"/>
  </w:num>
  <w:num w:numId="19">
    <w:abstractNumId w:val="19"/>
  </w:num>
  <w:num w:numId="20">
    <w:abstractNumId w:val="12"/>
  </w:num>
  <w:num w:numId="21">
    <w:abstractNumId w:val="10"/>
  </w:num>
  <w:num w:numId="22">
    <w:abstractNumId w:val="2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0A"/>
    <w:rsid w:val="00006531"/>
    <w:rsid w:val="000C0CA7"/>
    <w:rsid w:val="000F2762"/>
    <w:rsid w:val="00126049"/>
    <w:rsid w:val="0014523F"/>
    <w:rsid w:val="00254924"/>
    <w:rsid w:val="002563E8"/>
    <w:rsid w:val="00260D3F"/>
    <w:rsid w:val="0026703C"/>
    <w:rsid w:val="004827F9"/>
    <w:rsid w:val="00526C73"/>
    <w:rsid w:val="00650306"/>
    <w:rsid w:val="00677BD4"/>
    <w:rsid w:val="00693B17"/>
    <w:rsid w:val="00762CE4"/>
    <w:rsid w:val="00797C46"/>
    <w:rsid w:val="007B12DD"/>
    <w:rsid w:val="00843164"/>
    <w:rsid w:val="00854E7D"/>
    <w:rsid w:val="008551F7"/>
    <w:rsid w:val="008660A6"/>
    <w:rsid w:val="008A74DF"/>
    <w:rsid w:val="008B5DC0"/>
    <w:rsid w:val="00931654"/>
    <w:rsid w:val="00A82DCC"/>
    <w:rsid w:val="00BC33C8"/>
    <w:rsid w:val="00C02E26"/>
    <w:rsid w:val="00C067C5"/>
    <w:rsid w:val="00CC05D9"/>
    <w:rsid w:val="00CD7582"/>
    <w:rsid w:val="00CE40E7"/>
    <w:rsid w:val="00D0020C"/>
    <w:rsid w:val="00D06E8C"/>
    <w:rsid w:val="00D568D3"/>
    <w:rsid w:val="00D65641"/>
    <w:rsid w:val="00D81F4E"/>
    <w:rsid w:val="00E42361"/>
    <w:rsid w:val="00E76367"/>
    <w:rsid w:val="00EB360A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B993608F-9D18-4BBA-9108-AE7308F1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arisadwi94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tarisa-dw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FDAD1A7586481E8ECFA21B5EC87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0539-AB45-45B1-9629-5BDD53745C4D}"/>
      </w:docPartPr>
      <w:docPartBody>
        <w:p w:rsidR="00000000" w:rsidRDefault="006A7D3D">
          <w:pPr>
            <w:pStyle w:val="C8FDAD1A7586481E8ECFA21B5EC87A2E"/>
          </w:pPr>
          <w:r w:rsidRPr="00843164">
            <w:t>Experience</w:t>
          </w:r>
        </w:p>
      </w:docPartBody>
    </w:docPart>
    <w:docPart>
      <w:docPartPr>
        <w:name w:val="60E5E701A0BB4936B7477D2129C78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0897-1683-4FB9-8538-BD8672B98D0A}"/>
      </w:docPartPr>
      <w:docPartBody>
        <w:p w:rsidR="00000000" w:rsidRDefault="006A7D3D">
          <w:pPr>
            <w:pStyle w:val="60E5E701A0BB4936B7477D2129C78601"/>
          </w:pPr>
          <w:r w:rsidRPr="00843164">
            <w:t>Education</w:t>
          </w:r>
        </w:p>
      </w:docPartBody>
    </w:docPart>
    <w:docPart>
      <w:docPartPr>
        <w:name w:val="FADAEEB5AE844B168F6BB80FAD4CE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5B8D-9ECC-4187-B730-DAA45EFD6158}"/>
      </w:docPartPr>
      <w:docPartBody>
        <w:p w:rsidR="00000000" w:rsidRDefault="006A7D3D">
          <w:pPr>
            <w:pStyle w:val="FADAEEB5AE844B168F6BB80FAD4CEE15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B"/>
    <w:rsid w:val="006A7D3D"/>
    <w:rsid w:val="009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FD0394DC64C49BDF65D70BFDF2F0E">
    <w:name w:val="0D4FD0394DC64C49BDF65D70BFDF2F0E"/>
  </w:style>
  <w:style w:type="paragraph" w:customStyle="1" w:styleId="D5420F6AF6944FE09F61394099A76F50">
    <w:name w:val="D5420F6AF6944FE09F61394099A76F50"/>
  </w:style>
  <w:style w:type="paragraph" w:customStyle="1" w:styleId="36AB0732D1BE4D33BDA31719F4EB45DE">
    <w:name w:val="36AB0732D1BE4D33BDA31719F4EB45DE"/>
  </w:style>
  <w:style w:type="paragraph" w:customStyle="1" w:styleId="CFB5CD87F7D6449DA679131D27EBD5C4">
    <w:name w:val="CFB5CD87F7D6449DA679131D27EBD5C4"/>
  </w:style>
  <w:style w:type="paragraph" w:customStyle="1" w:styleId="3A25B61E79604CA08D126EF429240582">
    <w:name w:val="3A25B61E79604CA08D126EF429240582"/>
  </w:style>
  <w:style w:type="paragraph" w:customStyle="1" w:styleId="7FA537CD3852462CB72E9EA6A2352754">
    <w:name w:val="7FA537CD3852462CB72E9EA6A2352754"/>
  </w:style>
  <w:style w:type="paragraph" w:customStyle="1" w:styleId="948175C8F8BD45C883255B75CFBDF0D6">
    <w:name w:val="948175C8F8BD45C883255B75CFBDF0D6"/>
  </w:style>
  <w:style w:type="paragraph" w:customStyle="1" w:styleId="9ECE5EE329674DE18AD827FCDBB6A896">
    <w:name w:val="9ECE5EE329674DE18AD827FCDBB6A896"/>
  </w:style>
  <w:style w:type="paragraph" w:customStyle="1" w:styleId="C8FDAD1A7586481E8ECFA21B5EC87A2E">
    <w:name w:val="C8FDAD1A7586481E8ECFA21B5EC87A2E"/>
  </w:style>
  <w:style w:type="paragraph" w:customStyle="1" w:styleId="DC09F080A76E40BABFABD66C7E5D2C7E">
    <w:name w:val="DC09F080A76E40BABFABD66C7E5D2C7E"/>
  </w:style>
  <w:style w:type="paragraph" w:customStyle="1" w:styleId="C30986EAA8424513BAEA5644E126A8B0">
    <w:name w:val="C30986EAA8424513BAEA5644E126A8B0"/>
  </w:style>
  <w:style w:type="paragraph" w:customStyle="1" w:styleId="01BF5C4F40E34713B73B1BB5356C0872">
    <w:name w:val="01BF5C4F40E34713B73B1BB5356C087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3BA041012B848698A878030F70D406E">
    <w:name w:val="13BA041012B848698A878030F70D406E"/>
  </w:style>
  <w:style w:type="paragraph" w:customStyle="1" w:styleId="28759C7714A0440B97942BE48F5B700D">
    <w:name w:val="28759C7714A0440B97942BE48F5B700D"/>
  </w:style>
  <w:style w:type="paragraph" w:customStyle="1" w:styleId="61E20827F1DA4F27AE5867EBFEE0DC16">
    <w:name w:val="61E20827F1DA4F27AE5867EBFEE0DC16"/>
  </w:style>
  <w:style w:type="paragraph" w:customStyle="1" w:styleId="E7B1936663834FB69DE656D5CC27D9DE">
    <w:name w:val="E7B1936663834FB69DE656D5CC27D9DE"/>
  </w:style>
  <w:style w:type="paragraph" w:customStyle="1" w:styleId="CFD08F27DF2740F481D5D288844F1005">
    <w:name w:val="CFD08F27DF2740F481D5D288844F1005"/>
  </w:style>
  <w:style w:type="paragraph" w:customStyle="1" w:styleId="DA258F8DB47147F587BB4568617610B7">
    <w:name w:val="DA258F8DB47147F587BB4568617610B7"/>
  </w:style>
  <w:style w:type="paragraph" w:customStyle="1" w:styleId="453D66B99D664CD1AFD31AB963E485C8">
    <w:name w:val="453D66B99D664CD1AFD31AB963E485C8"/>
  </w:style>
  <w:style w:type="paragraph" w:customStyle="1" w:styleId="60E5E701A0BB4936B7477D2129C78601">
    <w:name w:val="60E5E701A0BB4936B7477D2129C78601"/>
  </w:style>
  <w:style w:type="paragraph" w:customStyle="1" w:styleId="DCFA63A5262C4255BFF348439BEB5850">
    <w:name w:val="DCFA63A5262C4255BFF348439BEB5850"/>
  </w:style>
  <w:style w:type="paragraph" w:customStyle="1" w:styleId="39EEAFFBE7F64578BA1A63D0D06036A3">
    <w:name w:val="39EEAFFBE7F64578BA1A63D0D06036A3"/>
  </w:style>
  <w:style w:type="paragraph" w:customStyle="1" w:styleId="2E949375B1B64E578BFA951E980EED7D">
    <w:name w:val="2E949375B1B64E578BFA951E980EED7D"/>
  </w:style>
  <w:style w:type="paragraph" w:customStyle="1" w:styleId="FC5D334FB3EA493FB7A20A0A12FCF927">
    <w:name w:val="FC5D334FB3EA493FB7A20A0A12FCF927"/>
  </w:style>
  <w:style w:type="paragraph" w:customStyle="1" w:styleId="94C4DDABF9D34628ABFF341321773EC5">
    <w:name w:val="94C4DDABF9D34628ABFF341321773EC5"/>
  </w:style>
  <w:style w:type="paragraph" w:customStyle="1" w:styleId="120F774BBB9F484FB66BB5DC78BE3302">
    <w:name w:val="120F774BBB9F484FB66BB5DC78BE3302"/>
  </w:style>
  <w:style w:type="paragraph" w:customStyle="1" w:styleId="C38813F6E96142299E3EDE3E842C06AC">
    <w:name w:val="C38813F6E96142299E3EDE3E842C06AC"/>
  </w:style>
  <w:style w:type="paragraph" w:customStyle="1" w:styleId="FADAEEB5AE844B168F6BB80FAD4CEE15">
    <w:name w:val="FADAEEB5AE844B168F6BB80FAD4CEE15"/>
  </w:style>
  <w:style w:type="paragraph" w:customStyle="1" w:styleId="83D5539A784D42CD98DFF38C3FA01AE6">
    <w:name w:val="83D5539A784D42CD98DFF38C3FA01AE6"/>
  </w:style>
  <w:style w:type="paragraph" w:customStyle="1" w:styleId="CD1CD6313F434FC78ABD72917B5F425B">
    <w:name w:val="CD1CD6313F434FC78ABD72917B5F425B"/>
    <w:rsid w:val="00951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176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cp:lastPrinted>2023-06-01T06:06:00Z</cp:lastPrinted>
  <dcterms:created xsi:type="dcterms:W3CDTF">2023-06-01T05:02:00Z</dcterms:created>
  <dcterms:modified xsi:type="dcterms:W3CDTF">2023-06-01T08:03:00Z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